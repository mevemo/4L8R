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2028F2E4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A55361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Cs/>
          <w:color w:val="auto"/>
          <w:sz w:val="36"/>
          <w:szCs w:val="36"/>
        </w:rPr>
        <w:t xml:space="preserve">Übung </w:t>
      </w:r>
      <w:r w:rsidR="005F4BB7">
        <w:rPr>
          <w:rFonts w:ascii="Myriad Pro" w:hAnsi="Myriad Pro"/>
          <w:bCs/>
          <w:color w:val="auto"/>
          <w:sz w:val="36"/>
          <w:szCs w:val="36"/>
        </w:rPr>
        <w:t>2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0FA389A" w14:textId="77777777"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65A2AAAA" w14:textId="4613D1ED" w:rsidR="005F4BB7" w:rsidRPr="00A75A42" w:rsidRDefault="00A55361" w:rsidP="005F4BB7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</w:t>
      </w:r>
      <w:r w:rsidR="005F4BB7">
        <w:rPr>
          <w:b/>
          <w:color w:val="00528A"/>
          <w:sz w:val="36"/>
          <w:szCs w:val="36"/>
        </w:rPr>
        <w:t>ogramm erstellen</w:t>
      </w:r>
    </w:p>
    <w:p w14:paraId="2C7A2CD3" w14:textId="42A5CD84" w:rsidR="005F4BB7" w:rsidRDefault="00A55361" w:rsidP="005F4BB7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Größter gemeinsamer Teiler</w:t>
      </w:r>
    </w:p>
    <w:p w14:paraId="123389EA" w14:textId="5DFAE4C6" w:rsidR="005F4BB7" w:rsidRPr="002A0A7C" w:rsidRDefault="00A55361" w:rsidP="005F4BB7">
      <w:pPr>
        <w:pStyle w:val="Abschnitt"/>
        <w:rPr>
          <w:b w:val="0"/>
          <w:bCs/>
        </w:rPr>
      </w:pPr>
      <w:r w:rsidRPr="002A0A7C">
        <w:rPr>
          <w:b w:val="0"/>
          <w:bCs/>
        </w:rPr>
        <w:t>Der größte gemeinsame Teiler (</w:t>
      </w:r>
      <w:proofErr w:type="spellStart"/>
      <w:r w:rsidRPr="002A0A7C">
        <w:rPr>
          <w:b w:val="0"/>
          <w:bCs/>
        </w:rPr>
        <w:t>ggt</w:t>
      </w:r>
      <w:proofErr w:type="spellEnd"/>
      <w:r w:rsidRPr="002A0A7C">
        <w:rPr>
          <w:b w:val="0"/>
          <w:bCs/>
        </w:rPr>
        <w:t>) kann nach unterschiedlichen Verfahren berechnet werden. Euklid hat einen Algorithmus entwickelt, der durch das abgebildete Struktogramm beschrieben ist.</w:t>
      </w:r>
    </w:p>
    <w:p w14:paraId="71BFAA77" w14:textId="42B16272" w:rsidR="005F4BB7" w:rsidRDefault="00A55361" w:rsidP="005F4BB7">
      <w:pPr>
        <w:pStyle w:val="Abschnitt"/>
      </w:pPr>
      <w:r>
        <w:rPr>
          <w:noProof/>
          <w:lang w:eastAsia="de-DE"/>
        </w:rPr>
        <w:drawing>
          <wp:inline distT="0" distB="0" distL="0" distR="0" wp14:anchorId="2A1A9279" wp14:editId="3944EE55">
            <wp:extent cx="3181350" cy="3859343"/>
            <wp:effectExtent l="19050" t="19050" r="19050" b="273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246" cy="387377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5F4BB7">
        <w:t>.</w:t>
      </w:r>
    </w:p>
    <w:p w14:paraId="3865D7DC" w14:textId="44B6CD01" w:rsidR="006A1769" w:rsidRDefault="006A1769">
      <w:pPr>
        <w:spacing w:before="0" w:after="160" w:line="259" w:lineRule="auto"/>
        <w:rPr>
          <w:rFonts w:eastAsiaTheme="majorEastAsia"/>
          <w:b/>
          <w:sz w:val="24"/>
          <w:szCs w:val="28"/>
        </w:rPr>
      </w:pPr>
      <w:r>
        <w:br w:type="page"/>
      </w:r>
    </w:p>
    <w:p w14:paraId="1C6CDA66" w14:textId="77777777" w:rsidR="006A1769" w:rsidRDefault="006A1769" w:rsidP="006A1769">
      <w:pPr>
        <w:pStyle w:val="Abschnitt"/>
      </w:pPr>
      <w:r>
        <w:lastRenderedPageBreak/>
        <w:t>Ihre Aufgabe</w:t>
      </w:r>
    </w:p>
    <w:p w14:paraId="33E3887D" w14:textId="3CDF0BF9" w:rsidR="005F4BB7" w:rsidRPr="002A0A7C" w:rsidRDefault="006A1769" w:rsidP="005F4BB7">
      <w:pPr>
        <w:pStyle w:val="Abschnitt"/>
        <w:rPr>
          <w:b w:val="0"/>
          <w:bCs/>
        </w:rPr>
      </w:pPr>
      <w:r w:rsidRPr="002A0A7C">
        <w:rPr>
          <w:b w:val="0"/>
          <w:bCs/>
        </w:rPr>
        <w:t>Bilden Sie das Struktogramm in der Programmiersprache Java ab.</w:t>
      </w:r>
    </w:p>
    <w:sectPr w:rsidR="005F4BB7" w:rsidRPr="002A0A7C" w:rsidSect="00027C7D">
      <w:headerReference w:type="default" r:id="rId12"/>
      <w:footerReference w:type="default" r:id="rId13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848D" w14:textId="77777777" w:rsidR="00B878F4" w:rsidRDefault="00B878F4" w:rsidP="00191A8B">
      <w:pPr>
        <w:spacing w:after="0"/>
      </w:pPr>
      <w:r>
        <w:separator/>
      </w:r>
    </w:p>
  </w:endnote>
  <w:endnote w:type="continuationSeparator" w:id="0">
    <w:p w14:paraId="21E07FD0" w14:textId="77777777" w:rsidR="00B878F4" w:rsidRDefault="00B878F4" w:rsidP="00191A8B">
      <w:pPr>
        <w:spacing w:after="0"/>
      </w:pPr>
      <w:r>
        <w:continuationSeparator/>
      </w:r>
    </w:p>
  </w:endnote>
  <w:endnote w:type="continuationNotice" w:id="1">
    <w:p w14:paraId="1594E601" w14:textId="77777777" w:rsidR="00B878F4" w:rsidRDefault="00B878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0E311E78" w:rsidR="00F45242" w:rsidRPr="009E786E" w:rsidRDefault="00E00E90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>Übung 2</w:t>
    </w:r>
    <w:r>
      <w:rPr>
        <w:color w:val="000000"/>
        <w:sz w:val="14"/>
        <w:szCs w:val="14"/>
      </w:rPr>
      <w:tab/>
      <w:t>S</w:t>
    </w:r>
    <w:r w:rsidR="00F45242" w:rsidRPr="0073532C">
      <w:rPr>
        <w:color w:val="000000"/>
        <w:sz w:val="14"/>
        <w:szCs w:val="14"/>
      </w:rPr>
      <w:t xml:space="preserve">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6A1769">
      <w:rPr>
        <w:b/>
        <w:bCs/>
        <w:noProof/>
        <w:color w:val="000000"/>
        <w:sz w:val="14"/>
        <w:szCs w:val="14"/>
      </w:rPr>
      <w:t>3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>
      <w:rPr>
        <w:b/>
        <w:bCs/>
        <w:color w:val="000000"/>
        <w:sz w:val="14"/>
        <w:szCs w:val="14"/>
      </w:rPr>
      <w:t>2</w:t>
    </w:r>
  </w:p>
  <w:p w14:paraId="1BA6BAC8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8429" w14:textId="77777777" w:rsidR="00B878F4" w:rsidRDefault="00B878F4" w:rsidP="00191A8B">
      <w:pPr>
        <w:spacing w:after="0"/>
      </w:pPr>
      <w:r>
        <w:separator/>
      </w:r>
    </w:p>
  </w:footnote>
  <w:footnote w:type="continuationSeparator" w:id="0">
    <w:p w14:paraId="2A1EBA39" w14:textId="77777777" w:rsidR="00B878F4" w:rsidRDefault="00B878F4" w:rsidP="00191A8B">
      <w:pPr>
        <w:spacing w:after="0"/>
      </w:pPr>
      <w:r>
        <w:continuationSeparator/>
      </w:r>
    </w:p>
  </w:footnote>
  <w:footnote w:type="continuationNotice" w:id="1">
    <w:p w14:paraId="22379851" w14:textId="77777777" w:rsidR="00B878F4" w:rsidRDefault="00B878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433581"/>
    <w:multiLevelType w:val="hybridMultilevel"/>
    <w:tmpl w:val="CC8CB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494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0A7C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4BB7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167B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1769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11B2"/>
    <w:rsid w:val="009622B1"/>
    <w:rsid w:val="00962326"/>
    <w:rsid w:val="00962C85"/>
    <w:rsid w:val="0096426D"/>
    <w:rsid w:val="00964FD2"/>
    <w:rsid w:val="00975951"/>
    <w:rsid w:val="00975BA5"/>
    <w:rsid w:val="00977280"/>
    <w:rsid w:val="0098032D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3BE3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5361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7455"/>
    <w:rsid w:val="00B878F4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175F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0E90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131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4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5F4BB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19C6F-7BB1-4142-9AF3-154A999F8E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Monika Johae</cp:lastModifiedBy>
  <cp:revision>9</cp:revision>
  <cp:lastPrinted>2017-04-13T09:24:00Z</cp:lastPrinted>
  <dcterms:created xsi:type="dcterms:W3CDTF">2021-04-08T07:59:00Z</dcterms:created>
  <dcterms:modified xsi:type="dcterms:W3CDTF">2021-07-27T15:58:00Z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