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027A3F5A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045615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 w:rsidR="00045615">
        <w:rPr>
          <w:rFonts w:ascii="Myriad Pro" w:hAnsi="Myriad Pro"/>
          <w:bCs/>
          <w:color w:val="auto"/>
          <w:sz w:val="36"/>
          <w:szCs w:val="36"/>
        </w:rPr>
        <w:t>Ü</w:t>
      </w:r>
      <w:r>
        <w:rPr>
          <w:rFonts w:ascii="Myriad Pro" w:hAnsi="Myriad Pro"/>
          <w:bCs/>
          <w:color w:val="auto"/>
          <w:sz w:val="36"/>
          <w:szCs w:val="36"/>
        </w:rPr>
        <w:t xml:space="preserve">bung </w:t>
      </w:r>
      <w:r w:rsidR="004F3C05">
        <w:rPr>
          <w:rFonts w:ascii="Myriad Pro" w:hAnsi="Myriad Pro"/>
          <w:bCs/>
          <w:color w:val="auto"/>
          <w:sz w:val="36"/>
          <w:szCs w:val="36"/>
        </w:rPr>
        <w:t>3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30FA389A" w14:textId="77777777" w:rsidR="00EE58B3" w:rsidRDefault="00EE58B3">
      <w:pPr>
        <w:spacing w:before="0" w:after="160" w:line="259" w:lineRule="auto"/>
        <w:rPr>
          <w:b/>
          <w:color w:val="00528A"/>
          <w:sz w:val="36"/>
          <w:szCs w:val="36"/>
        </w:rPr>
      </w:pPr>
    </w:p>
    <w:p w14:paraId="0A5A34B4" w14:textId="363B2EB2" w:rsidR="00DD5FA2" w:rsidRPr="00A75A42" w:rsidRDefault="001B504D" w:rsidP="009145F6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t>Programm</w:t>
      </w:r>
      <w:r w:rsidR="00662306">
        <w:rPr>
          <w:b/>
          <w:color w:val="00528A"/>
          <w:sz w:val="36"/>
          <w:szCs w:val="36"/>
        </w:rPr>
        <w:t xml:space="preserve"> erstellen</w:t>
      </w:r>
    </w:p>
    <w:p w14:paraId="41A49F2E" w14:textId="4B7ECC40" w:rsidR="00A75A42" w:rsidRDefault="001B504D" w:rsidP="00662306">
      <w:pPr>
        <w:pStyle w:val="berschrift5"/>
        <w:rPr>
          <w:rStyle w:val="AbschnittZchn"/>
          <w:rFonts w:eastAsiaTheme="minorHAnsi"/>
          <w:color w:val="00528A"/>
          <w:sz w:val="36"/>
          <w:szCs w:val="36"/>
        </w:rPr>
      </w:pPr>
      <w:r>
        <w:rPr>
          <w:rStyle w:val="AbschnittZchn"/>
          <w:rFonts w:eastAsiaTheme="minorHAnsi"/>
          <w:color w:val="00528A"/>
          <w:sz w:val="36"/>
          <w:szCs w:val="36"/>
        </w:rPr>
        <w:t>Kapitalverdopplung</w:t>
      </w:r>
    </w:p>
    <w:p w14:paraId="77CA3C11" w14:textId="77777777" w:rsidR="0014285B" w:rsidRDefault="0014285B" w:rsidP="00662306">
      <w:pPr>
        <w:pStyle w:val="Abschnitt"/>
      </w:pPr>
      <w:r>
        <w:t>Ihre Aufgabe:</w:t>
      </w:r>
    </w:p>
    <w:p w14:paraId="00C1DBE8" w14:textId="631A01F7" w:rsidR="00E7226D" w:rsidRPr="00001C8D" w:rsidRDefault="007060CC" w:rsidP="00662306">
      <w:pPr>
        <w:pStyle w:val="Abschnitt"/>
        <w:rPr>
          <w:b w:val="0"/>
          <w:bCs/>
        </w:rPr>
      </w:pPr>
      <w:r w:rsidRPr="00001C8D">
        <w:rPr>
          <w:b w:val="0"/>
          <w:bCs/>
        </w:rPr>
        <w:t>Auf Basis der Aufgabe_1 vom Tag01 realisieren Sie das Struktogramm in der Programmiersprache Java</w:t>
      </w:r>
      <w:r w:rsidR="001B504D" w:rsidRPr="00001C8D">
        <w:rPr>
          <w:b w:val="0"/>
          <w:bCs/>
        </w:rPr>
        <w:t>.</w:t>
      </w:r>
    </w:p>
    <w:p w14:paraId="0AD48A3A" w14:textId="38BD1D4D" w:rsidR="001B504D" w:rsidRPr="00662306" w:rsidRDefault="001B504D" w:rsidP="00662306">
      <w:pPr>
        <w:pStyle w:val="Abschnitt"/>
      </w:pPr>
      <w:r>
        <w:rPr>
          <w:noProof/>
          <w:lang w:eastAsia="de-DE"/>
        </w:rPr>
        <w:drawing>
          <wp:inline distT="0" distB="0" distL="0" distR="0" wp14:anchorId="4A19E1E9" wp14:editId="30B5F9CA">
            <wp:extent cx="5437256" cy="4095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246" cy="41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4D" w:rsidRPr="00662306" w:rsidSect="00027C7D">
      <w:headerReference w:type="default" r:id="rId12"/>
      <w:footerReference w:type="default" r:id="rId13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C47C" w14:textId="77777777" w:rsidR="00266D61" w:rsidRDefault="00266D61" w:rsidP="00191A8B">
      <w:pPr>
        <w:spacing w:after="0"/>
      </w:pPr>
      <w:r>
        <w:separator/>
      </w:r>
    </w:p>
  </w:endnote>
  <w:endnote w:type="continuationSeparator" w:id="0">
    <w:p w14:paraId="560AA7DC" w14:textId="77777777" w:rsidR="00266D61" w:rsidRDefault="00266D61" w:rsidP="00191A8B">
      <w:pPr>
        <w:spacing w:after="0"/>
      </w:pPr>
      <w:r>
        <w:continuationSeparator/>
      </w:r>
    </w:p>
  </w:endnote>
  <w:endnote w:type="continuationNotice" w:id="1">
    <w:p w14:paraId="4D23CF03" w14:textId="77777777" w:rsidR="00266D61" w:rsidRDefault="00266D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4607357B" w:rsidR="00F45242" w:rsidRPr="009E786E" w:rsidRDefault="00E7226D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>Übung 3</w:t>
    </w:r>
    <w:r>
      <w:rPr>
        <w:color w:val="000000"/>
        <w:sz w:val="14"/>
        <w:szCs w:val="14"/>
      </w:rPr>
      <w:tab/>
      <w:t>S</w:t>
    </w:r>
    <w:r w:rsidR="00F45242" w:rsidRPr="0073532C">
      <w:rPr>
        <w:color w:val="000000"/>
        <w:sz w:val="14"/>
        <w:szCs w:val="14"/>
      </w:rPr>
      <w:t xml:space="preserve">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14285B">
      <w:rPr>
        <w:b/>
        <w:bCs/>
        <w:noProof/>
        <w:color w:val="000000"/>
        <w:sz w:val="14"/>
        <w:szCs w:val="14"/>
      </w:rPr>
      <w:t>1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>
      <w:rPr>
        <w:b/>
        <w:bCs/>
        <w:color w:val="000000"/>
        <w:sz w:val="14"/>
        <w:szCs w:val="14"/>
      </w:rPr>
      <w:t>2</w:t>
    </w:r>
  </w:p>
  <w:p w14:paraId="1BA6BAC8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A7F3" w14:textId="77777777" w:rsidR="00266D61" w:rsidRDefault="00266D61" w:rsidP="00191A8B">
      <w:pPr>
        <w:spacing w:after="0"/>
      </w:pPr>
      <w:r>
        <w:separator/>
      </w:r>
    </w:p>
  </w:footnote>
  <w:footnote w:type="continuationSeparator" w:id="0">
    <w:p w14:paraId="69E09EEA" w14:textId="77777777" w:rsidR="00266D61" w:rsidRDefault="00266D61" w:rsidP="00191A8B">
      <w:pPr>
        <w:spacing w:after="0"/>
      </w:pPr>
      <w:r>
        <w:continuationSeparator/>
      </w:r>
    </w:p>
  </w:footnote>
  <w:footnote w:type="continuationNotice" w:id="1">
    <w:p w14:paraId="71059E7C" w14:textId="77777777" w:rsidR="00266D61" w:rsidRDefault="00266D6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5F0D06"/>
    <w:multiLevelType w:val="hybridMultilevel"/>
    <w:tmpl w:val="DC182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01C8D"/>
    <w:rsid w:val="000037BF"/>
    <w:rsid w:val="00014559"/>
    <w:rsid w:val="0001609B"/>
    <w:rsid w:val="00023E80"/>
    <w:rsid w:val="0002440D"/>
    <w:rsid w:val="00027C7D"/>
    <w:rsid w:val="00030299"/>
    <w:rsid w:val="00041521"/>
    <w:rsid w:val="0004162C"/>
    <w:rsid w:val="00045615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285B"/>
    <w:rsid w:val="0014589D"/>
    <w:rsid w:val="00146339"/>
    <w:rsid w:val="00155910"/>
    <w:rsid w:val="00161C87"/>
    <w:rsid w:val="001657DB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504D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494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66D61"/>
    <w:rsid w:val="002700C8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40E2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3162"/>
    <w:rsid w:val="004F37B8"/>
    <w:rsid w:val="004F3C05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14A9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0B8C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167B"/>
    <w:rsid w:val="0065615E"/>
    <w:rsid w:val="0065652F"/>
    <w:rsid w:val="00661334"/>
    <w:rsid w:val="00662306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060C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079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A67B4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4674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26D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2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66230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B506C-9BD9-41D4-B045-F65A73B93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2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Günter</dc:creator>
  <cp:lastModifiedBy>Monika Johae</cp:lastModifiedBy>
  <cp:revision>13</cp:revision>
  <cp:lastPrinted>2017-04-13T09:24:00Z</cp:lastPrinted>
  <dcterms:created xsi:type="dcterms:W3CDTF">2021-04-08T08:00:00Z</dcterms:created>
  <dcterms:modified xsi:type="dcterms:W3CDTF">2021-07-27T16:01:00Z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