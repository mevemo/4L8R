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4BC8" w14:textId="77777777" w:rsidR="00A75A42" w:rsidRDefault="00A75A42" w:rsidP="00A75A42">
      <w:pPr>
        <w:rPr>
          <w:sz w:val="18"/>
          <w:szCs w:val="18"/>
        </w:rPr>
      </w:pPr>
    </w:p>
    <w:p w14:paraId="39BF02CF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FDBA027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579BFA0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5D3636B" w14:textId="5786CC1F" w:rsidR="007545F6" w:rsidRPr="007545F6" w:rsidRDefault="00F47307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LF11a</w:t>
      </w:r>
      <w:r w:rsidR="00027C7D">
        <w:rPr>
          <w:rFonts w:ascii="Myriad Pro" w:hAnsi="Myriad Pro"/>
          <w:b/>
          <w:bCs/>
          <w:color w:val="00528A"/>
          <w:sz w:val="56"/>
          <w:szCs w:val="56"/>
        </w:rPr>
        <w:t xml:space="preserve"> / </w:t>
      </w:r>
      <w:r w:rsidR="00717D3C">
        <w:rPr>
          <w:rFonts w:ascii="Myriad Pro" w:hAnsi="Myriad Pro"/>
          <w:b/>
          <w:bCs/>
          <w:color w:val="00528A"/>
          <w:sz w:val="56"/>
          <w:szCs w:val="56"/>
        </w:rPr>
        <w:t>Programmieren</w:t>
      </w:r>
      <w:r w:rsidR="007545F6">
        <w:rPr>
          <w:rFonts w:ascii="Myriad Pro" w:hAnsi="Myriad Pro"/>
          <w:b/>
          <w:bCs/>
          <w:color w:val="00528A"/>
          <w:sz w:val="56"/>
          <w:szCs w:val="56"/>
        </w:rPr>
        <w:br/>
      </w:r>
      <w:r>
        <w:rPr>
          <w:rFonts w:ascii="Myriad Pro" w:hAnsi="Myriad Pro"/>
          <w:bCs/>
          <w:color w:val="auto"/>
          <w:sz w:val="36"/>
          <w:szCs w:val="36"/>
        </w:rPr>
        <w:t xml:space="preserve">Übung </w:t>
      </w:r>
      <w:r w:rsidR="00121F27">
        <w:rPr>
          <w:rFonts w:ascii="Myriad Pro" w:hAnsi="Myriad Pro"/>
          <w:bCs/>
          <w:color w:val="auto"/>
          <w:sz w:val="36"/>
          <w:szCs w:val="36"/>
        </w:rPr>
        <w:t>1</w:t>
      </w:r>
      <w:r w:rsidR="00786E09">
        <w:rPr>
          <w:rFonts w:ascii="Myriad Pro" w:hAnsi="Myriad Pro"/>
          <w:bCs/>
          <w:color w:val="auto"/>
          <w:sz w:val="36"/>
          <w:szCs w:val="36"/>
        </w:rPr>
        <w:t>_Lösung</w:t>
      </w:r>
    </w:p>
    <w:p w14:paraId="6999ABED" w14:textId="77777777" w:rsidR="00BC4113" w:rsidRPr="00027C7D" w:rsidRDefault="00D83EAA" w:rsidP="00027C7D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265B61D2" wp14:editId="1AC478B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F130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47659BCF" w14:textId="77777777" w:rsidR="008333C5" w:rsidRPr="00027C7D" w:rsidRDefault="008333C5" w:rsidP="00027C7D">
      <w:pPr>
        <w:spacing w:line="276" w:lineRule="auto"/>
        <w:rPr>
          <w:bCs/>
          <w:i/>
          <w:color w:val="000000"/>
          <w:lang w:val="en-GB"/>
        </w:rPr>
      </w:pPr>
    </w:p>
    <w:p w14:paraId="20171F94" w14:textId="77777777" w:rsidR="000D5904" w:rsidRPr="00027C7D" w:rsidRDefault="000D5904" w:rsidP="00027C7D">
      <w:pPr>
        <w:spacing w:line="276" w:lineRule="auto"/>
        <w:rPr>
          <w:bCs/>
          <w:i/>
          <w:color w:val="000000"/>
          <w:lang w:val="en-GB"/>
        </w:rPr>
      </w:pPr>
    </w:p>
    <w:p w14:paraId="32234044" w14:textId="77777777" w:rsidR="00624CFB" w:rsidRPr="00027C7D" w:rsidRDefault="00624CFB" w:rsidP="009145F6">
      <w:pPr>
        <w:spacing w:line="276" w:lineRule="auto"/>
        <w:rPr>
          <w:bCs/>
          <w:i/>
          <w:color w:val="000000"/>
          <w:lang w:val="en-GB"/>
        </w:rPr>
      </w:pPr>
    </w:p>
    <w:p w14:paraId="0D653FD5" w14:textId="77777777" w:rsidR="007545F6" w:rsidRPr="00027C7D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004E7AAA" w14:textId="77777777" w:rsidR="0095157F" w:rsidRPr="007545F6" w:rsidRDefault="0095157F" w:rsidP="009145F6">
      <w:pPr>
        <w:spacing w:line="276" w:lineRule="auto"/>
        <w:rPr>
          <w:bCs/>
          <w:i/>
          <w:color w:val="000000"/>
          <w:lang w:val="en-GB"/>
        </w:rPr>
      </w:pPr>
    </w:p>
    <w:p w14:paraId="5DC48CA5" w14:textId="77777777" w:rsidR="00FE2490" w:rsidRDefault="00FE2490" w:rsidP="009145F6">
      <w:pPr>
        <w:spacing w:line="276" w:lineRule="auto"/>
        <w:rPr>
          <w:bCs/>
          <w:i/>
          <w:color w:val="000000"/>
          <w:lang w:val="en-GB"/>
        </w:rPr>
      </w:pPr>
    </w:p>
    <w:p w14:paraId="58547B52" w14:textId="77777777" w:rsid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3C0BD7CC" w14:textId="77777777" w:rsidR="007545F6" w:rsidRP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2D62933D" w14:textId="77777777" w:rsidR="00A603F4" w:rsidRPr="007545F6" w:rsidRDefault="00A603F4" w:rsidP="009145F6">
      <w:pPr>
        <w:spacing w:line="276" w:lineRule="auto"/>
        <w:rPr>
          <w:bCs/>
          <w:i/>
          <w:color w:val="000000"/>
          <w:lang w:val="en-GB"/>
        </w:rPr>
      </w:pPr>
    </w:p>
    <w:p w14:paraId="39B754BE" w14:textId="77777777" w:rsidR="00A75A42" w:rsidRPr="00884BBC" w:rsidRDefault="00A75A42" w:rsidP="00A75A42">
      <w:pPr>
        <w:rPr>
          <w:lang w:val="en-GB"/>
        </w:rPr>
      </w:pPr>
    </w:p>
    <w:p w14:paraId="493ABEBC" w14:textId="77777777" w:rsidR="00A75A42" w:rsidRPr="00884BBC" w:rsidRDefault="00A75A42" w:rsidP="00A75A42">
      <w:pPr>
        <w:rPr>
          <w:lang w:val="en-GB"/>
        </w:rPr>
      </w:pPr>
    </w:p>
    <w:p w14:paraId="6DB41799" w14:textId="77777777" w:rsidR="00A75A42" w:rsidRPr="00884BBC" w:rsidRDefault="00F178DC" w:rsidP="00F178DC">
      <w:pPr>
        <w:spacing w:before="0"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30FA389A" w14:textId="77777777" w:rsidR="00EE58B3" w:rsidRDefault="00EE58B3">
      <w:pPr>
        <w:spacing w:before="0" w:after="160" w:line="259" w:lineRule="auto"/>
        <w:rPr>
          <w:b/>
          <w:color w:val="00528A"/>
          <w:sz w:val="36"/>
          <w:szCs w:val="36"/>
        </w:rPr>
      </w:pPr>
    </w:p>
    <w:p w14:paraId="01F56D67" w14:textId="77777777" w:rsidR="00717D3C" w:rsidRPr="00A75A42" w:rsidRDefault="00717D3C" w:rsidP="00717D3C">
      <w:pPr>
        <w:spacing w:line="276" w:lineRule="auto"/>
        <w:rPr>
          <w:b/>
          <w:color w:val="00528A"/>
          <w:sz w:val="36"/>
          <w:szCs w:val="36"/>
        </w:rPr>
      </w:pPr>
      <w:r>
        <w:rPr>
          <w:b/>
          <w:color w:val="00528A"/>
          <w:sz w:val="36"/>
          <w:szCs w:val="36"/>
        </w:rPr>
        <w:t>Programm erstellen</w:t>
      </w:r>
    </w:p>
    <w:p w14:paraId="3F72B959" w14:textId="77777777" w:rsidR="00717D3C" w:rsidRDefault="00717D3C" w:rsidP="00717D3C">
      <w:pPr>
        <w:pStyle w:val="berschrift5"/>
        <w:rPr>
          <w:rStyle w:val="AbschnittZchn"/>
          <w:rFonts w:eastAsiaTheme="minorHAnsi"/>
          <w:color w:val="00528A"/>
          <w:sz w:val="36"/>
          <w:szCs w:val="36"/>
        </w:rPr>
      </w:pPr>
      <w:r>
        <w:rPr>
          <w:rStyle w:val="AbschnittZchn"/>
          <w:rFonts w:eastAsiaTheme="minorHAnsi"/>
          <w:color w:val="00528A"/>
          <w:sz w:val="36"/>
          <w:szCs w:val="36"/>
        </w:rPr>
        <w:t>Zahlendreieck</w:t>
      </w:r>
    </w:p>
    <w:p w14:paraId="2F3D5644" w14:textId="77777777" w:rsidR="00717D3C" w:rsidRDefault="00717D3C" w:rsidP="00717D3C">
      <w:pPr>
        <w:pStyle w:val="Abschnitt"/>
      </w:pPr>
      <w:r>
        <w:t>Ihre Aufgabe</w:t>
      </w:r>
    </w:p>
    <w:p w14:paraId="3D9B20BE" w14:textId="042C1281" w:rsidR="00121F27" w:rsidRDefault="00121F27" w:rsidP="00121F27">
      <w:r>
        <w:t>Geben Sie mithilfe einer while-Schleife folgende Figur aus Zahlen auf dem Bildschirm aus.</w:t>
      </w:r>
    </w:p>
    <w:p w14:paraId="6344A079" w14:textId="0A0479E6" w:rsidR="00717D3C" w:rsidRDefault="00717D3C" w:rsidP="00717D3C">
      <w:r>
        <w:t>Hinweis: Pro Schreibvorgang darf jeweils nur eine Zahl ausgegeben werden.</w:t>
      </w:r>
    </w:p>
    <w:p w14:paraId="70C608C5" w14:textId="13198612" w:rsidR="006C0652" w:rsidRDefault="006C0652" w:rsidP="00717D3C">
      <w:pPr>
        <w:spacing w:after="0"/>
      </w:pPr>
      <w:r>
        <w:t>0</w:t>
      </w:r>
    </w:p>
    <w:p w14:paraId="5ACD398B" w14:textId="32D00113" w:rsidR="00717D3C" w:rsidRDefault="00717D3C" w:rsidP="00717D3C">
      <w:pPr>
        <w:spacing w:after="0"/>
      </w:pPr>
      <w:r>
        <w:t xml:space="preserve">0 1 </w:t>
      </w:r>
    </w:p>
    <w:p w14:paraId="0E255F71" w14:textId="77777777" w:rsidR="00717D3C" w:rsidRDefault="00717D3C" w:rsidP="00717D3C">
      <w:pPr>
        <w:spacing w:after="0"/>
      </w:pPr>
      <w:r>
        <w:t xml:space="preserve">0 1 2 </w:t>
      </w:r>
    </w:p>
    <w:p w14:paraId="4ACB32A3" w14:textId="77777777" w:rsidR="00717D3C" w:rsidRDefault="00717D3C" w:rsidP="00717D3C">
      <w:pPr>
        <w:spacing w:after="0"/>
      </w:pPr>
      <w:r>
        <w:t xml:space="preserve">0 1 2 3 </w:t>
      </w:r>
    </w:p>
    <w:p w14:paraId="70628715" w14:textId="77777777" w:rsidR="00717D3C" w:rsidRDefault="00717D3C" w:rsidP="00717D3C">
      <w:pPr>
        <w:spacing w:after="0"/>
      </w:pPr>
      <w:r>
        <w:t xml:space="preserve">0 1 2 3 4 </w:t>
      </w:r>
    </w:p>
    <w:p w14:paraId="0EE511BD" w14:textId="77777777" w:rsidR="00717D3C" w:rsidRDefault="00717D3C" w:rsidP="00717D3C">
      <w:pPr>
        <w:spacing w:after="0"/>
      </w:pPr>
      <w:r>
        <w:t xml:space="preserve">0 1 2 3 4 5 </w:t>
      </w:r>
    </w:p>
    <w:p w14:paraId="04E642BA" w14:textId="77777777" w:rsidR="00717D3C" w:rsidRDefault="00717D3C" w:rsidP="00717D3C">
      <w:pPr>
        <w:spacing w:after="0"/>
      </w:pPr>
      <w:r>
        <w:t xml:space="preserve">0 1 2 3 4 5 6 </w:t>
      </w:r>
    </w:p>
    <w:p w14:paraId="109A7C7D" w14:textId="77777777" w:rsidR="00717D3C" w:rsidRDefault="00717D3C" w:rsidP="00717D3C">
      <w:pPr>
        <w:spacing w:after="0"/>
      </w:pPr>
      <w:r>
        <w:t xml:space="preserve">0 1 2 3 4 5 6 7 </w:t>
      </w:r>
    </w:p>
    <w:p w14:paraId="11A6939E" w14:textId="77777777" w:rsidR="00717D3C" w:rsidRDefault="00717D3C" w:rsidP="00717D3C">
      <w:pPr>
        <w:spacing w:after="0"/>
      </w:pPr>
      <w:r>
        <w:t xml:space="preserve">0 1 2 3 4 5 6 7 8 </w:t>
      </w:r>
    </w:p>
    <w:p w14:paraId="3E79BD76" w14:textId="220C0B86" w:rsidR="00717D3C" w:rsidRDefault="00717D3C" w:rsidP="00717D3C">
      <w:pPr>
        <w:spacing w:after="0"/>
      </w:pPr>
      <w:r>
        <w:t>0 1 2 3 4 5 6 7 8 9</w:t>
      </w:r>
    </w:p>
    <w:p w14:paraId="79BF5C6D" w14:textId="77777777" w:rsidR="00121F27" w:rsidRDefault="00121F27" w:rsidP="00121F27">
      <w:pPr>
        <w:spacing w:after="0"/>
      </w:pPr>
    </w:p>
    <w:p w14:paraId="3801D595" w14:textId="77777777" w:rsidR="00121F27" w:rsidRDefault="00121F27" w:rsidP="00121F27">
      <w:pPr>
        <w:spacing w:after="0"/>
      </w:pPr>
    </w:p>
    <w:p w14:paraId="33602374" w14:textId="77777777" w:rsidR="001C6148" w:rsidRDefault="001C6148" w:rsidP="001C6148">
      <w:pPr>
        <w:spacing w:after="0"/>
      </w:pPr>
    </w:p>
    <w:p w14:paraId="0A3CDF94" w14:textId="77777777" w:rsidR="001C6148" w:rsidRDefault="001C6148" w:rsidP="001C6148">
      <w:pPr>
        <w:spacing w:after="0"/>
      </w:pPr>
    </w:p>
    <w:p w14:paraId="5C59DA59" w14:textId="5755A259" w:rsidR="001C6148" w:rsidRDefault="001C6148" w:rsidP="001C6148">
      <w:pPr>
        <w:spacing w:after="0"/>
      </w:pPr>
      <w:r>
        <w:t>Versuchen Sie</w:t>
      </w:r>
      <w:r w:rsidR="00910D11">
        <w:t>,</w:t>
      </w:r>
      <w:r>
        <w:t xml:space="preserve"> diese Ausgabe auch mit einer </w:t>
      </w:r>
      <w:r w:rsidR="00910D11">
        <w:t>f</w:t>
      </w:r>
      <w:r>
        <w:t>or-Schleife zu erreichen</w:t>
      </w:r>
    </w:p>
    <w:p w14:paraId="7E1A8143" w14:textId="68C51371" w:rsidR="00910D11" w:rsidRDefault="00910D11">
      <w:pPr>
        <w:spacing w:before="0" w:after="160" w:line="259" w:lineRule="auto"/>
      </w:pPr>
      <w:r>
        <w:br w:type="page"/>
      </w:r>
    </w:p>
    <w:p w14:paraId="4FB00DAF" w14:textId="460E3AA1" w:rsidR="00717D3C" w:rsidRDefault="00717D3C" w:rsidP="00790C04">
      <w:pPr>
        <w:spacing w:before="0" w:after="160" w:line="259" w:lineRule="auto"/>
        <w:rPr>
          <w:rStyle w:val="AbschnittZchn"/>
          <w:rFonts w:eastAsiaTheme="minorHAnsi"/>
          <w:color w:val="00528A"/>
          <w:sz w:val="36"/>
          <w:szCs w:val="36"/>
        </w:rPr>
      </w:pPr>
      <w:r>
        <w:rPr>
          <w:rStyle w:val="AbschnittZchn"/>
          <w:rFonts w:eastAsiaTheme="minorHAnsi"/>
          <w:color w:val="00528A"/>
          <w:sz w:val="36"/>
          <w:szCs w:val="36"/>
        </w:rPr>
        <w:lastRenderedPageBreak/>
        <w:t>Lösung</w:t>
      </w:r>
      <w:r w:rsidR="00121F27">
        <w:rPr>
          <w:rStyle w:val="AbschnittZchn"/>
          <w:rFonts w:eastAsiaTheme="minorHAnsi"/>
          <w:color w:val="00528A"/>
          <w:sz w:val="36"/>
          <w:szCs w:val="36"/>
        </w:rPr>
        <w:t>svorschlag</w:t>
      </w:r>
      <w:r>
        <w:rPr>
          <w:rStyle w:val="AbschnittZchn"/>
          <w:rFonts w:eastAsiaTheme="minorHAnsi"/>
          <w:color w:val="00528A"/>
          <w:sz w:val="36"/>
          <w:szCs w:val="36"/>
        </w:rPr>
        <w:t>:</w:t>
      </w:r>
    </w:p>
    <w:p w14:paraId="013532B8" w14:textId="77777777" w:rsidR="00717D3C" w:rsidRDefault="00717D3C" w:rsidP="00790C04">
      <w:pPr>
        <w:spacing w:before="0" w:after="160" w:line="259" w:lineRule="auto"/>
        <w:rPr>
          <w:noProof/>
          <w:lang w:eastAsia="de-DE"/>
        </w:rPr>
      </w:pPr>
    </w:p>
    <w:p w14:paraId="7BB032DB" w14:textId="029248DF" w:rsidR="00717D3C" w:rsidRDefault="00717D3C" w:rsidP="00790C04">
      <w:pPr>
        <w:spacing w:before="0" w:after="160" w:line="259" w:lineRule="auto"/>
        <w:rPr>
          <w:noProof/>
          <w:lang w:eastAsia="de-DE"/>
        </w:rPr>
      </w:pPr>
      <w:r>
        <w:rPr>
          <w:noProof/>
          <w:lang w:eastAsia="de-DE"/>
        </w:rPr>
        <w:t xml:space="preserve">Mit </w:t>
      </w:r>
      <w:r w:rsidR="00910D11">
        <w:rPr>
          <w:noProof/>
          <w:lang w:eastAsia="de-DE"/>
        </w:rPr>
        <w:t>w</w:t>
      </w:r>
      <w:r>
        <w:rPr>
          <w:noProof/>
          <w:lang w:eastAsia="de-DE"/>
        </w:rPr>
        <w:t>hile-Schleife</w:t>
      </w:r>
    </w:p>
    <w:p w14:paraId="089CCADE" w14:textId="526A25F5" w:rsidR="00717D3C" w:rsidRDefault="00717D3C" w:rsidP="00790C04">
      <w:pPr>
        <w:spacing w:before="0" w:after="160" w:line="259" w:lineRule="auto"/>
        <w:rPr>
          <w:rStyle w:val="AbschnittZchn"/>
        </w:rPr>
      </w:pPr>
      <w:r>
        <w:rPr>
          <w:noProof/>
          <w:lang w:eastAsia="de-DE"/>
        </w:rPr>
        <w:drawing>
          <wp:inline distT="0" distB="0" distL="0" distR="0" wp14:anchorId="409271F4" wp14:editId="5056BEF6">
            <wp:extent cx="3438525" cy="1419225"/>
            <wp:effectExtent l="190500" t="190500" r="200025" b="2000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8525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EFE05" w14:textId="7986C301" w:rsidR="00717D3C" w:rsidRDefault="00717D3C" w:rsidP="00790C04">
      <w:pPr>
        <w:spacing w:before="0" w:after="160" w:line="259" w:lineRule="auto"/>
        <w:rPr>
          <w:rStyle w:val="AbschnittZchn"/>
        </w:rPr>
      </w:pPr>
    </w:p>
    <w:p w14:paraId="41F3FC97" w14:textId="0FDE1502" w:rsidR="00717D3C" w:rsidRDefault="00717D3C" w:rsidP="00717D3C">
      <w:pPr>
        <w:rPr>
          <w:noProof/>
          <w:lang w:eastAsia="de-DE"/>
        </w:rPr>
      </w:pPr>
      <w:r w:rsidRPr="00717D3C">
        <w:rPr>
          <w:noProof/>
          <w:lang w:eastAsia="de-DE"/>
        </w:rPr>
        <w:t xml:space="preserve">Mit zwei </w:t>
      </w:r>
      <w:r w:rsidR="00910D11">
        <w:rPr>
          <w:noProof/>
          <w:lang w:eastAsia="de-DE"/>
        </w:rPr>
        <w:t>f</w:t>
      </w:r>
      <w:r w:rsidRPr="00717D3C">
        <w:rPr>
          <w:noProof/>
          <w:lang w:eastAsia="de-DE"/>
        </w:rPr>
        <w:t>or-Schleifen für Zeile und Spalte</w:t>
      </w:r>
    </w:p>
    <w:p w14:paraId="2D01A10D" w14:textId="1A56D211" w:rsidR="00717D3C" w:rsidRPr="00717D3C" w:rsidRDefault="00717D3C" w:rsidP="00717D3C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0FC5963E" wp14:editId="1C02AE45">
            <wp:extent cx="4305300" cy="1266825"/>
            <wp:effectExtent l="190500" t="190500" r="190500" b="2000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6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17D3C" w:rsidRPr="00717D3C" w:rsidSect="00027C7D">
      <w:headerReference w:type="default" r:id="rId13"/>
      <w:footerReference w:type="default" r:id="rId14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A71E" w14:textId="77777777" w:rsidR="009659A8" w:rsidRDefault="009659A8" w:rsidP="00191A8B">
      <w:pPr>
        <w:spacing w:after="0"/>
      </w:pPr>
      <w:r>
        <w:separator/>
      </w:r>
    </w:p>
  </w:endnote>
  <w:endnote w:type="continuationSeparator" w:id="0">
    <w:p w14:paraId="2FCE0A98" w14:textId="77777777" w:rsidR="009659A8" w:rsidRDefault="009659A8" w:rsidP="00191A8B">
      <w:pPr>
        <w:spacing w:after="0"/>
      </w:pPr>
      <w:r>
        <w:continuationSeparator/>
      </w:r>
    </w:p>
  </w:endnote>
  <w:endnote w:type="continuationNotice" w:id="1">
    <w:p w14:paraId="5B1FFE5D" w14:textId="77777777" w:rsidR="009659A8" w:rsidRDefault="009659A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74A6" w14:textId="7DD9230B" w:rsidR="00F45242" w:rsidRPr="009E786E" w:rsidRDefault="00962D6E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t>Übung 1</w:t>
    </w:r>
    <w:r w:rsidR="00F45242">
      <w:rPr>
        <w:color w:val="000000"/>
        <w:sz w:val="14"/>
        <w:szCs w:val="14"/>
      </w:rPr>
      <w:tab/>
    </w:r>
    <w:r w:rsidR="00F45242" w:rsidRPr="0073532C">
      <w:rPr>
        <w:color w:val="000000"/>
        <w:sz w:val="14"/>
        <w:szCs w:val="14"/>
      </w:rPr>
      <w:t xml:space="preserve">Seite </w:t>
    </w:r>
    <w:r w:rsidR="00F45242" w:rsidRPr="0073532C">
      <w:rPr>
        <w:b/>
        <w:bCs/>
        <w:color w:val="000000"/>
        <w:sz w:val="14"/>
        <w:szCs w:val="14"/>
      </w:rPr>
      <w:fldChar w:fldCharType="begin"/>
    </w:r>
    <w:r w:rsidR="00F45242" w:rsidRPr="0073532C">
      <w:rPr>
        <w:b/>
        <w:bCs/>
        <w:color w:val="000000"/>
        <w:sz w:val="14"/>
        <w:szCs w:val="14"/>
      </w:rPr>
      <w:instrText>PAGE</w:instrText>
    </w:r>
    <w:r w:rsidR="00F45242" w:rsidRPr="0073532C">
      <w:rPr>
        <w:b/>
        <w:bCs/>
        <w:color w:val="000000"/>
        <w:sz w:val="14"/>
        <w:szCs w:val="14"/>
      </w:rPr>
      <w:fldChar w:fldCharType="separate"/>
    </w:r>
    <w:r w:rsidR="001C6148">
      <w:rPr>
        <w:b/>
        <w:bCs/>
        <w:noProof/>
        <w:color w:val="000000"/>
        <w:sz w:val="14"/>
        <w:szCs w:val="14"/>
      </w:rPr>
      <w:t>3</w:t>
    </w:r>
    <w:r w:rsidR="00F45242" w:rsidRPr="0073532C">
      <w:rPr>
        <w:b/>
        <w:bCs/>
        <w:color w:val="000000"/>
        <w:sz w:val="14"/>
        <w:szCs w:val="14"/>
      </w:rPr>
      <w:fldChar w:fldCharType="end"/>
    </w:r>
    <w:r w:rsidR="00F45242" w:rsidRPr="0073532C">
      <w:rPr>
        <w:color w:val="000000"/>
        <w:sz w:val="14"/>
        <w:szCs w:val="14"/>
      </w:rPr>
      <w:t xml:space="preserve"> von</w:t>
    </w:r>
    <w:r>
      <w:rPr>
        <w:color w:val="000000"/>
        <w:sz w:val="14"/>
        <w:szCs w:val="14"/>
      </w:rPr>
      <w:t xml:space="preserve"> </w:t>
    </w:r>
    <w:r w:rsidR="00790C04">
      <w:rPr>
        <w:color w:val="000000"/>
        <w:sz w:val="14"/>
        <w:szCs w:val="14"/>
      </w:rPr>
      <w:t>3</w:t>
    </w:r>
  </w:p>
  <w:p w14:paraId="1BA6BAC8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6A788" w14:textId="77777777" w:rsidR="009659A8" w:rsidRDefault="009659A8" w:rsidP="00191A8B">
      <w:pPr>
        <w:spacing w:after="0"/>
      </w:pPr>
      <w:r>
        <w:separator/>
      </w:r>
    </w:p>
  </w:footnote>
  <w:footnote w:type="continuationSeparator" w:id="0">
    <w:p w14:paraId="15E79BAF" w14:textId="77777777" w:rsidR="009659A8" w:rsidRDefault="009659A8" w:rsidP="00191A8B">
      <w:pPr>
        <w:spacing w:after="0"/>
      </w:pPr>
      <w:r>
        <w:continuationSeparator/>
      </w:r>
    </w:p>
  </w:footnote>
  <w:footnote w:type="continuationNotice" w:id="1">
    <w:p w14:paraId="15F60165" w14:textId="77777777" w:rsidR="009659A8" w:rsidRDefault="009659A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6372" w14:textId="77777777" w:rsidR="00F45242" w:rsidRDefault="00F45242" w:rsidP="004B7F00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7DC79A9D" wp14:editId="6D8377BD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14:paraId="6113E92C" w14:textId="77777777" w:rsidR="00F45242" w:rsidRDefault="00F452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7"/>
  </w:num>
  <w:num w:numId="12">
    <w:abstractNumId w:val="17"/>
  </w:num>
  <w:num w:numId="13">
    <w:abstractNumId w:val="24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6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8AC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F05B5"/>
    <w:rsid w:val="000F09FB"/>
    <w:rsid w:val="000F1804"/>
    <w:rsid w:val="000F277B"/>
    <w:rsid w:val="000F2ABB"/>
    <w:rsid w:val="000F7D77"/>
    <w:rsid w:val="00111000"/>
    <w:rsid w:val="00121F27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C6148"/>
    <w:rsid w:val="001D02FD"/>
    <w:rsid w:val="001D0F5B"/>
    <w:rsid w:val="001D2091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4310F"/>
    <w:rsid w:val="00243825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425C"/>
    <w:rsid w:val="00355460"/>
    <w:rsid w:val="00355AAC"/>
    <w:rsid w:val="0036794A"/>
    <w:rsid w:val="003717F1"/>
    <w:rsid w:val="003736A8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C7F51"/>
    <w:rsid w:val="004D0C25"/>
    <w:rsid w:val="004D3F90"/>
    <w:rsid w:val="004D4955"/>
    <w:rsid w:val="004D7A81"/>
    <w:rsid w:val="004E572C"/>
    <w:rsid w:val="004F1964"/>
    <w:rsid w:val="004F1D77"/>
    <w:rsid w:val="004F3162"/>
    <w:rsid w:val="004F37B8"/>
    <w:rsid w:val="004F3E52"/>
    <w:rsid w:val="005124A8"/>
    <w:rsid w:val="00515E91"/>
    <w:rsid w:val="005217F4"/>
    <w:rsid w:val="0053031C"/>
    <w:rsid w:val="0053124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0652"/>
    <w:rsid w:val="006C3E87"/>
    <w:rsid w:val="006C6ED5"/>
    <w:rsid w:val="006D06EC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17D3C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40E"/>
    <w:rsid w:val="007545F6"/>
    <w:rsid w:val="00756AA6"/>
    <w:rsid w:val="0075758A"/>
    <w:rsid w:val="007605DD"/>
    <w:rsid w:val="00760AFB"/>
    <w:rsid w:val="00761D82"/>
    <w:rsid w:val="00763F51"/>
    <w:rsid w:val="00766277"/>
    <w:rsid w:val="00766E07"/>
    <w:rsid w:val="007700DD"/>
    <w:rsid w:val="0078533E"/>
    <w:rsid w:val="00786E09"/>
    <w:rsid w:val="00790C04"/>
    <w:rsid w:val="00795852"/>
    <w:rsid w:val="007A1DC2"/>
    <w:rsid w:val="007A4F61"/>
    <w:rsid w:val="007A6D5E"/>
    <w:rsid w:val="007B3D9E"/>
    <w:rsid w:val="007B56C4"/>
    <w:rsid w:val="007C0C77"/>
    <w:rsid w:val="007C1216"/>
    <w:rsid w:val="007C74C7"/>
    <w:rsid w:val="007C77F6"/>
    <w:rsid w:val="007D0AF7"/>
    <w:rsid w:val="007D736E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10AC"/>
    <w:rsid w:val="008637A9"/>
    <w:rsid w:val="008730A2"/>
    <w:rsid w:val="00873841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0D11"/>
    <w:rsid w:val="00911BAD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4A64"/>
    <w:rsid w:val="00954F10"/>
    <w:rsid w:val="00957EE5"/>
    <w:rsid w:val="00960D8D"/>
    <w:rsid w:val="009622B1"/>
    <w:rsid w:val="00962326"/>
    <w:rsid w:val="00962C85"/>
    <w:rsid w:val="00962D6E"/>
    <w:rsid w:val="0096426D"/>
    <w:rsid w:val="00964FD2"/>
    <w:rsid w:val="009659A8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118E0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48B3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08AC"/>
    <w:rsid w:val="00D11E66"/>
    <w:rsid w:val="00D21CD3"/>
    <w:rsid w:val="00D24986"/>
    <w:rsid w:val="00D3167F"/>
    <w:rsid w:val="00D32392"/>
    <w:rsid w:val="00D41AC5"/>
    <w:rsid w:val="00D464C3"/>
    <w:rsid w:val="00D5010C"/>
    <w:rsid w:val="00D63BFB"/>
    <w:rsid w:val="00D64860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4799"/>
    <w:rsid w:val="00E94C01"/>
    <w:rsid w:val="00E971E4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319F"/>
    <w:rsid w:val="00F34A86"/>
    <w:rsid w:val="00F35DDF"/>
    <w:rsid w:val="00F366FB"/>
    <w:rsid w:val="00F45242"/>
    <w:rsid w:val="00F47307"/>
    <w:rsid w:val="00F500B3"/>
    <w:rsid w:val="00F568ED"/>
    <w:rsid w:val="00F62F29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660E6"/>
  <w15:docId w15:val="{47416971-EA6E-4340-AF92-FEEF0D4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1F27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F1D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  <w:style w:type="character" w:customStyle="1" w:styleId="berschrift5Zchn">
    <w:name w:val="Überschrift 5 Zchn"/>
    <w:basedOn w:val="Absatz-Standardschriftart"/>
    <w:link w:val="berschrift5"/>
    <w:uiPriority w:val="9"/>
    <w:rsid w:val="004F1D7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&#252;nter\Downloads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88FEA0-CAFF-40E6-BC69-1D45A0B1B7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3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Günter</dc:creator>
  <cp:lastModifiedBy>Monika Johae</cp:lastModifiedBy>
  <cp:revision>10</cp:revision>
  <cp:lastPrinted>2017-04-13T09:24:00Z</cp:lastPrinted>
  <dcterms:created xsi:type="dcterms:W3CDTF">2021-04-08T12:23:00Z</dcterms:created>
  <dcterms:modified xsi:type="dcterms:W3CDTF">2021-07-27T16:01:00Z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